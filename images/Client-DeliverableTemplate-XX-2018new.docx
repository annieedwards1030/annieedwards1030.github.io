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6747204"/>
        <w:docPartObj>
          <w:docPartGallery w:val="Cover Pages"/>
          <w:docPartUnique/>
        </w:docPartObj>
      </w:sdtPr>
      <w:sdtEndPr>
        <w:rPr>
          <w:rFonts w:cs="Verdana"/>
          <w:color w:val="4C4C4C"/>
          <w:szCs w:val="20"/>
        </w:rPr>
      </w:sdtEndPr>
      <w:sdtContent>
        <w:p w:rsidR="00EA54C2" w:rsidRDefault="00EA54C2" w:rsidP="00466FA9">
          <w:pPr>
            <w:tabs>
              <w:tab w:val="left" w:pos="900"/>
            </w:tabs>
          </w:pPr>
        </w:p>
        <w:p w:rsidR="000750DE" w:rsidRDefault="000750DE" w:rsidP="00535BE3"/>
        <w:p w:rsidR="000750DE" w:rsidRDefault="00193EB5" w:rsidP="00A817F8">
          <w:pPr>
            <w:tabs>
              <w:tab w:val="left" w:pos="900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3390900" cy="652458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erformicsLogo-H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2527" cy="652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50DE" w:rsidRDefault="000750DE" w:rsidP="00466FA9">
          <w:pPr>
            <w:tabs>
              <w:tab w:val="left" w:pos="900"/>
            </w:tabs>
          </w:pPr>
        </w:p>
        <w:p w:rsidR="000750DE" w:rsidRDefault="000750DE" w:rsidP="007A4C29">
          <w:pPr>
            <w:tabs>
              <w:tab w:val="left" w:pos="900"/>
            </w:tabs>
            <w:ind w:left="-720"/>
          </w:pPr>
        </w:p>
        <w:p w:rsidR="000750DE" w:rsidRDefault="000750DE" w:rsidP="007A4C29">
          <w:pPr>
            <w:tabs>
              <w:tab w:val="left" w:pos="900"/>
            </w:tabs>
            <w:ind w:left="-720"/>
          </w:pPr>
        </w:p>
        <w:p w:rsidR="00A817F8" w:rsidRDefault="00A817F8" w:rsidP="00193EB5">
          <w:pPr>
            <w:tabs>
              <w:tab w:val="left" w:pos="900"/>
            </w:tabs>
            <w:rPr>
              <w:b/>
              <w:sz w:val="32"/>
              <w:szCs w:val="32"/>
            </w:rPr>
          </w:pPr>
        </w:p>
        <w:p w:rsidR="00A817F8" w:rsidRDefault="00A817F8" w:rsidP="00535BE3">
          <w:pPr>
            <w:tabs>
              <w:tab w:val="left" w:pos="900"/>
            </w:tabs>
            <w:ind w:left="-720"/>
            <w:jc w:val="center"/>
            <w:rPr>
              <w:b/>
              <w:sz w:val="32"/>
              <w:szCs w:val="32"/>
            </w:rPr>
          </w:pPr>
        </w:p>
        <w:p w:rsidR="00535BE3" w:rsidRDefault="00535BE3" w:rsidP="00535BE3">
          <w:pPr>
            <w:tabs>
              <w:tab w:val="left" w:pos="900"/>
            </w:tabs>
            <w:ind w:left="-720"/>
            <w:jc w:val="center"/>
            <w:rPr>
              <w:b/>
              <w:sz w:val="32"/>
              <w:szCs w:val="32"/>
            </w:rPr>
          </w:pPr>
        </w:p>
        <w:p w:rsidR="00724D31" w:rsidRDefault="007155CD" w:rsidP="00535BE3">
          <w:pPr>
            <w:tabs>
              <w:tab w:val="left" w:pos="900"/>
            </w:tabs>
            <w:ind w:left="-720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[</w:t>
          </w:r>
          <w:r w:rsidR="000750DE" w:rsidRPr="00CD6495">
            <w:rPr>
              <w:b/>
              <w:sz w:val="32"/>
              <w:szCs w:val="32"/>
            </w:rPr>
            <w:t>Client Nam</w:t>
          </w:r>
          <w:r w:rsidR="00724D31">
            <w:rPr>
              <w:b/>
              <w:sz w:val="32"/>
              <w:szCs w:val="32"/>
            </w:rPr>
            <w:t>e</w:t>
          </w:r>
          <w:r w:rsidR="00F34E3A">
            <w:rPr>
              <w:b/>
              <w:sz w:val="32"/>
              <w:szCs w:val="32"/>
            </w:rPr>
            <w:t>/Logo</w:t>
          </w:r>
          <w:r w:rsidR="00535BE3">
            <w:rPr>
              <w:b/>
              <w:sz w:val="32"/>
              <w:szCs w:val="32"/>
            </w:rPr>
            <w:t>]</w:t>
          </w:r>
        </w:p>
        <w:p w:rsidR="00724D31" w:rsidRDefault="00724D31" w:rsidP="007A4C29">
          <w:pPr>
            <w:tabs>
              <w:tab w:val="left" w:pos="900"/>
            </w:tabs>
            <w:ind w:left="-720"/>
            <w:rPr>
              <w:b/>
              <w:sz w:val="32"/>
              <w:szCs w:val="32"/>
            </w:rPr>
          </w:pPr>
        </w:p>
        <w:p w:rsidR="00EA54C2" w:rsidRDefault="00EA54C2" w:rsidP="00466FA9">
          <w:pPr>
            <w:tabs>
              <w:tab w:val="left" w:pos="900"/>
            </w:tabs>
            <w:rPr>
              <w:b/>
              <w:sz w:val="32"/>
              <w:szCs w:val="32"/>
            </w:rPr>
          </w:pPr>
        </w:p>
        <w:p w:rsidR="00535BE3" w:rsidRPr="00724D31" w:rsidRDefault="00535BE3" w:rsidP="00466FA9">
          <w:pPr>
            <w:tabs>
              <w:tab w:val="left" w:pos="900"/>
            </w:tabs>
            <w:rPr>
              <w:b/>
              <w:sz w:val="32"/>
              <w:szCs w:val="32"/>
            </w:rPr>
          </w:pPr>
        </w:p>
        <w:p w:rsidR="00724D31" w:rsidRDefault="00535BE3" w:rsidP="00466FA9">
          <w:pPr>
            <w:tabs>
              <w:tab w:val="left" w:pos="900"/>
            </w:tabs>
            <w:rPr>
              <w:rFonts w:cs="Verdana"/>
              <w:color w:val="4C4C4C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67C75A9" wp14:editId="2FBAC01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227965</wp:posOffset>
                    </wp:positionV>
                    <wp:extent cx="6400800" cy="1562100"/>
                    <wp:effectExtent l="0" t="0" r="0" b="0"/>
                    <wp:wrapSquare wrapText="bothSides"/>
                    <wp:docPr id="19" name="Text Box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1562100"/>
                            </a:xfrm>
                            <a:prstGeom prst="rect">
                              <a:avLst/>
                            </a:prstGeom>
                            <a:solidFill>
                              <a:srgbClr val="259A47"/>
                            </a:solidFill>
                            <a:ln w="6350"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38D5" w:rsidRPr="00C67FA9" w:rsidRDefault="009438D5" w:rsidP="007A4C29">
                                <w:pPr>
                                  <w:pStyle w:val="Heading3"/>
                                  <w:rPr>
                                    <w:b/>
                                  </w:rPr>
                                </w:pPr>
                                <w:r w:rsidRPr="00C67FA9">
                                  <w:rPr>
                                    <w:b/>
                                  </w:rPr>
                                  <w:t>Deliverable Title</w:t>
                                </w:r>
                              </w:p>
                              <w:p w:rsidR="009438D5" w:rsidRPr="00C67FA9" w:rsidRDefault="009438D5" w:rsidP="007A4C29">
                                <w:pPr>
                                  <w:pStyle w:val="Heading3"/>
                                </w:pPr>
                                <w:r w:rsidRPr="00C67FA9">
                                  <w:t xml:space="preserve">This is an overview </w:t>
                                </w:r>
                                <w:r w:rsidRPr="00C67FA9">
                                  <w:rPr>
                                    <w:rStyle w:val="Heading3Char"/>
                                  </w:rPr>
                                  <w:t xml:space="preserve">to the whole document. This document is for addressing problem X and will </w:t>
                                </w:r>
                                <w:r w:rsidR="00477DEB">
                                  <w:rPr>
                                    <w:rStyle w:val="Heading3Char"/>
                                  </w:rPr>
                                  <w:t>outline recommendation Y and Z.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22860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7C7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26" type="#_x0000_t202" style="position:absolute;margin-left:452.8pt;margin-top:17.95pt;width:7in;height:12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" fillcolor="#259a47" stroked="f" strokeweight=".5pt">
                    <v:textbox inset="14.4pt,14.4pt,14.4pt,18pt">
                      <w:txbxContent>
                        <w:p w:rsidR="009438D5" w:rsidRPr="00C67FA9" w:rsidRDefault="009438D5" w:rsidP="007A4C29">
                          <w:pPr>
                            <w:pStyle w:val="Heading3"/>
                            <w:rPr>
                              <w:b/>
                            </w:rPr>
                          </w:pPr>
                          <w:r w:rsidRPr="00C67FA9">
                            <w:rPr>
                              <w:b/>
                            </w:rPr>
                            <w:t>Deliverable Title</w:t>
                          </w:r>
                        </w:p>
                        <w:p w:rsidR="009438D5" w:rsidRPr="00C67FA9" w:rsidRDefault="009438D5" w:rsidP="007A4C29">
                          <w:pPr>
                            <w:pStyle w:val="Heading3"/>
                          </w:pPr>
                          <w:r w:rsidRPr="00C67FA9">
                            <w:t xml:space="preserve">This is an overview </w:t>
                          </w:r>
                          <w:r w:rsidRPr="00C67FA9">
                            <w:rPr>
                              <w:rStyle w:val="Heading3Char"/>
                            </w:rPr>
                            <w:t xml:space="preserve">to the whole document. This document is for addressing problem X and will </w:t>
                          </w:r>
                          <w:r w:rsidR="00477DEB">
                            <w:rPr>
                              <w:rStyle w:val="Heading3Char"/>
                            </w:rPr>
                            <w:t>outline recommendation Y and Z.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</w:sdtContent>
    </w:sdt>
    <w:p w:rsidR="007155CD" w:rsidRDefault="00724D31" w:rsidP="007155CD">
      <w:pPr>
        <w:pStyle w:val="Heading1"/>
      </w:pPr>
      <w:r>
        <w:br w:type="column"/>
      </w:r>
      <w:bookmarkStart w:id="0" w:name="_GoBack"/>
      <w:bookmarkEnd w:id="0"/>
      <w:r w:rsidR="007155CD">
        <w:lastRenderedPageBreak/>
        <w:t>Overview</w:t>
      </w:r>
    </w:p>
    <w:p w:rsidR="007155CD" w:rsidRDefault="007155CD" w:rsidP="00466FA9">
      <w:pPr>
        <w:rPr>
          <w:rFonts w:cs="Verdana"/>
          <w:color w:val="4C4C4C"/>
          <w:szCs w:val="20"/>
        </w:rPr>
      </w:pPr>
    </w:p>
    <w:p w:rsidR="00A817F8" w:rsidRDefault="00FF7056" w:rsidP="007155CD">
      <w:r>
        <w:rPr>
          <w:rFonts w:cs="Verdana"/>
          <w:color w:val="4C4C4C"/>
          <w:szCs w:val="20"/>
        </w:rPr>
        <w:t xml:space="preserve">Normal Text, </w:t>
      </w:r>
      <w:r w:rsidR="00535BE3">
        <w:rPr>
          <w:rFonts w:cs="Verdana"/>
          <w:color w:val="4C4C4C"/>
          <w:szCs w:val="20"/>
        </w:rPr>
        <w:t xml:space="preserve">Calibri </w:t>
      </w:r>
      <w:r>
        <w:rPr>
          <w:rFonts w:cs="Verdana"/>
          <w:color w:val="4C4C4C"/>
          <w:szCs w:val="20"/>
        </w:rPr>
        <w:t>Regular 10pt, 15pt Leading, RGB=75, 75, 75. L</w:t>
      </w:r>
      <w:r>
        <w:t xml:space="preserve">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</w:p>
    <w:p w:rsidR="00FF7056" w:rsidRPr="00FF7056" w:rsidRDefault="00FF7056" w:rsidP="007155CD">
      <w:pPr>
        <w:rPr>
          <w:rStyle w:val="Strong"/>
          <w:rFonts w:cs="Verdana"/>
          <w:b w:val="0"/>
          <w:bCs w:val="0"/>
          <w:color w:val="4C4C4C"/>
          <w:szCs w:val="20"/>
        </w:rPr>
      </w:pP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gravida a.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B53CDE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535BE3" w:rsidRDefault="00FF7056" w:rsidP="00535BE3">
      <w:pPr>
        <w:pStyle w:val="Heading1"/>
        <w:rPr>
          <w:rStyle w:val="Strong"/>
          <w:b/>
          <w:bCs/>
        </w:rPr>
      </w:pPr>
      <w:r w:rsidRPr="00535BE3">
        <w:rPr>
          <w:rStyle w:val="Strong"/>
          <w:b/>
          <w:bCs/>
        </w:rPr>
        <w:t>Divider Headings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FF7056" w:rsidRDefault="00FF7056" w:rsidP="00466FA9">
      <w:pPr>
        <w:pStyle w:val="Heading2"/>
        <w:rPr>
          <w:rStyle w:val="Strong"/>
        </w:rPr>
      </w:pPr>
      <w:r w:rsidRPr="00FF7056">
        <w:rPr>
          <w:rStyle w:val="Strong"/>
        </w:rPr>
        <w:t>Section Headings</w:t>
      </w:r>
    </w:p>
    <w:p w:rsidR="00535BE3" w:rsidRDefault="00535BE3" w:rsidP="00466FA9">
      <w:pPr>
        <w:rPr>
          <w:rStyle w:val="Strong"/>
        </w:rPr>
      </w:pPr>
    </w:p>
    <w:p w:rsidR="00FF7056" w:rsidRPr="00FF7056" w:rsidRDefault="00FF7056" w:rsidP="00466FA9">
      <w:pPr>
        <w:rPr>
          <w:rStyle w:val="Strong"/>
        </w:rPr>
      </w:pPr>
      <w:r w:rsidRPr="00FF7056">
        <w:rPr>
          <w:rStyle w:val="Strong"/>
        </w:rPr>
        <w:t>Subheadings</w:t>
      </w:r>
    </w:p>
    <w:p w:rsidR="00FF7056" w:rsidRDefault="00FF7056" w:rsidP="00466FA9">
      <w:pPr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Default="00FF7056" w:rsidP="00466FA9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quam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466FA9" w:rsidRDefault="00FF7056" w:rsidP="00466FA9">
      <w:pPr>
        <w:pStyle w:val="ListParagraph"/>
        <w:numPr>
          <w:ilvl w:val="0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Ordered List</w:t>
      </w:r>
    </w:p>
    <w:p w:rsidR="00FF7056" w:rsidRPr="00466FA9" w:rsidRDefault="00FF7056" w:rsidP="00466FA9">
      <w:pPr>
        <w:pStyle w:val="ListParagraph"/>
        <w:numPr>
          <w:ilvl w:val="0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10pt Verdana Regular</w:t>
      </w:r>
    </w:p>
    <w:p w:rsidR="00FF7056" w:rsidRPr="00466FA9" w:rsidRDefault="00FF7056" w:rsidP="00466FA9">
      <w:pPr>
        <w:pStyle w:val="ListParagraph"/>
        <w:numPr>
          <w:ilvl w:val="1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RGB=180, 180, 180</w:t>
      </w:r>
    </w:p>
    <w:p w:rsidR="00FF7056" w:rsidRPr="00466FA9" w:rsidRDefault="00FF7056" w:rsidP="00466FA9">
      <w:pPr>
        <w:pStyle w:val="ListParagraph"/>
        <w:numPr>
          <w:ilvl w:val="2"/>
          <w:numId w:val="14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Some More Details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51539C" w:rsidRDefault="00B53CDE" w:rsidP="00466FA9">
      <w:pPr>
        <w:pStyle w:val="Title"/>
        <w:rPr>
          <w:rStyle w:val="Strong"/>
        </w:rPr>
      </w:pPr>
      <w:r>
        <w:rPr>
          <w:rStyle w:val="Strong"/>
        </w:rPr>
        <w:t xml:space="preserve">This Is Another </w:t>
      </w:r>
      <w:proofErr w:type="spellStart"/>
      <w:r>
        <w:rPr>
          <w:rStyle w:val="Strong"/>
        </w:rPr>
        <w:t>Subheader</w:t>
      </w:r>
      <w:proofErr w:type="spellEnd"/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51539C" w:rsidRDefault="0051539C" w:rsidP="00466FA9"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semper quam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. Nunc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ultrice</w:t>
      </w:r>
      <w:r w:rsidR="00C67FA9">
        <w:t>s</w:t>
      </w:r>
      <w:proofErr w:type="spellEnd"/>
      <w:r w:rsidR="00C67FA9">
        <w:t xml:space="preserve">. </w:t>
      </w:r>
      <w:proofErr w:type="spellStart"/>
      <w:r w:rsidR="00C67FA9">
        <w:t>Vivamus</w:t>
      </w:r>
      <w:proofErr w:type="spellEnd"/>
      <w:r w:rsidR="00C67FA9">
        <w:t xml:space="preserve"> </w:t>
      </w:r>
      <w:proofErr w:type="spellStart"/>
      <w:r w:rsidR="00C67FA9">
        <w:t>ullamcorper</w:t>
      </w:r>
      <w:proofErr w:type="spellEnd"/>
      <w:r w:rsidR="00C67FA9">
        <w:t xml:space="preserve"> </w:t>
      </w:r>
      <w:proofErr w:type="spellStart"/>
      <w:r w:rsidR="00C67FA9">
        <w:t>nisl</w:t>
      </w:r>
      <w:proofErr w:type="spellEnd"/>
      <w:r w:rsidR="00C67FA9">
        <w:t xml:space="preserve"> vel.</w:t>
      </w:r>
    </w:p>
    <w:p w:rsidR="00FF7056" w:rsidRP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466FA9" w:rsidRDefault="00FF7056" w:rsidP="00466FA9">
      <w:pPr>
        <w:pStyle w:val="ListParagraph"/>
        <w:numPr>
          <w:ilvl w:val="0"/>
          <w:numId w:val="15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Unordered List</w:t>
      </w:r>
    </w:p>
    <w:p w:rsidR="00FF7056" w:rsidRPr="00466FA9" w:rsidRDefault="00B53CDE" w:rsidP="00466FA9">
      <w:pPr>
        <w:pStyle w:val="ListParagraph"/>
        <w:numPr>
          <w:ilvl w:val="0"/>
          <w:numId w:val="15"/>
        </w:numPr>
        <w:tabs>
          <w:tab w:val="left" w:pos="900"/>
        </w:tabs>
        <w:rPr>
          <w:rStyle w:val="Strong"/>
          <w:b w:val="0"/>
          <w:bCs w:val="0"/>
        </w:rPr>
      </w:pPr>
      <w:r w:rsidRPr="00466FA9">
        <w:rPr>
          <w:rStyle w:val="Strong"/>
          <w:b w:val="0"/>
          <w:bCs w:val="0"/>
        </w:rPr>
        <w:t>1</w:t>
      </w:r>
      <w:r w:rsidR="00FF7056" w:rsidRPr="00466FA9">
        <w:rPr>
          <w:rStyle w:val="Strong"/>
          <w:b w:val="0"/>
          <w:bCs w:val="0"/>
        </w:rPr>
        <w:t>0pt Verdana Regular, RGB=180, 180, 180</w:t>
      </w:r>
    </w:p>
    <w:p w:rsidR="00FF7056" w:rsidRDefault="00FF7056" w:rsidP="009438D5">
      <w:pPr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B53CDE" w:rsidP="00466FA9">
      <w:pPr>
        <w:tabs>
          <w:tab w:val="left" w:pos="900"/>
        </w:tabs>
        <w:rPr>
          <w:rStyle w:val="Strong"/>
          <w:rFonts w:cs="Verdana"/>
          <w:b w:val="0"/>
          <w:bCs w:val="0"/>
          <w:caps/>
          <w:color w:val="4C4C4C"/>
          <w:szCs w:val="20"/>
        </w:rPr>
      </w:pPr>
    </w:p>
    <w:p w:rsidR="00FF7056" w:rsidRPr="00535BE3" w:rsidRDefault="00B53CDE" w:rsidP="00535BE3">
      <w:pPr>
        <w:pStyle w:val="Heading1"/>
        <w:rPr>
          <w:rStyle w:val="Strong"/>
          <w:b/>
          <w:bCs/>
        </w:rPr>
      </w:pPr>
      <w:r w:rsidRPr="00535BE3">
        <w:rPr>
          <w:rStyle w:val="Strong"/>
          <w:b/>
          <w:bCs/>
        </w:rPr>
        <w:t xml:space="preserve">Another </w:t>
      </w:r>
      <w:r w:rsidR="00FF7056" w:rsidRPr="00535BE3">
        <w:rPr>
          <w:rStyle w:val="Strong"/>
          <w:b/>
          <w:bCs/>
        </w:rPr>
        <w:t>Divider Heading</w:t>
      </w:r>
    </w:p>
    <w:p w:rsidR="00FF7056" w:rsidRDefault="00FF7056" w:rsidP="00466FA9">
      <w:pPr>
        <w:tabs>
          <w:tab w:val="left" w:pos="900"/>
        </w:tabs>
        <w:rPr>
          <w:rStyle w:val="Strong"/>
          <w:rFonts w:cs="Verdana"/>
          <w:b w:val="0"/>
          <w:bCs w:val="0"/>
          <w:color w:val="4C4C4C"/>
          <w:szCs w:val="20"/>
        </w:rPr>
      </w:pPr>
    </w:p>
    <w:p w:rsidR="00FF7056" w:rsidRPr="00B53CDE" w:rsidRDefault="00B53CDE" w:rsidP="00466FA9">
      <w:pPr>
        <w:tabs>
          <w:tab w:val="left" w:pos="900"/>
        </w:tabs>
        <w:rPr>
          <w:rStyle w:val="Strong"/>
        </w:rPr>
      </w:pPr>
      <w:r>
        <w:rPr>
          <w:rStyle w:val="Strong"/>
        </w:rPr>
        <w:t xml:space="preserve">Quotes and </w:t>
      </w:r>
      <w:r w:rsidR="00466FA9">
        <w:rPr>
          <w:rStyle w:val="Strong"/>
        </w:rPr>
        <w:t>R</w:t>
      </w:r>
      <w:r>
        <w:rPr>
          <w:rStyle w:val="Strong"/>
        </w:rPr>
        <w:t>eferences</w:t>
      </w:r>
    </w:p>
    <w:p w:rsidR="00B53CDE" w:rsidRDefault="00B53CDE" w:rsidP="007A4C29">
      <w:pPr>
        <w:pStyle w:val="ListParagraph"/>
        <w:rPr>
          <w:rStyle w:val="Strong"/>
          <w:rFonts w:cs="Verdana"/>
          <w:b w:val="0"/>
          <w:bCs w:val="0"/>
          <w:color w:val="4C4C4C"/>
          <w:szCs w:val="20"/>
        </w:rPr>
      </w:pPr>
    </w:p>
    <w:p w:rsidR="00B53CDE" w:rsidRDefault="00535BE3" w:rsidP="00466FA9">
      <w:pPr>
        <w:pStyle w:val="ListParagraph"/>
      </w:pPr>
      <w:r>
        <w:t>“People</w:t>
      </w:r>
      <w:r w:rsidR="00B53CDE">
        <w:t xml:space="preserve"> love visuals, so use them everywhere you think it will make a complex concept easier to digest for a less savvy client.”  – John Doe</w:t>
      </w:r>
      <w:r w:rsidR="00F94DD7">
        <w:rPr>
          <w:rStyle w:val="FootnoteReference"/>
        </w:rPr>
        <w:footnoteReference w:id="1"/>
      </w:r>
    </w:p>
    <w:p w:rsidR="00535BE3" w:rsidRDefault="00535BE3" w:rsidP="00466FA9">
      <w:pPr>
        <w:pStyle w:val="Heading1"/>
      </w:pPr>
    </w:p>
    <w:p w:rsidR="00535BE3" w:rsidRDefault="00535BE3" w:rsidP="00466FA9">
      <w:pPr>
        <w:pStyle w:val="Heading1"/>
      </w:pPr>
    </w:p>
    <w:p w:rsidR="00535BE3" w:rsidRDefault="00535BE3" w:rsidP="00535BE3"/>
    <w:p w:rsidR="00535BE3" w:rsidRPr="00535BE3" w:rsidRDefault="00535BE3" w:rsidP="00535BE3"/>
    <w:p w:rsidR="00B53CDE" w:rsidRDefault="00B53CDE" w:rsidP="00466FA9">
      <w:pPr>
        <w:pStyle w:val="Heading1"/>
      </w:pPr>
      <w:r>
        <w:lastRenderedPageBreak/>
        <w:t>Move Headers to the Next Page if Necessary</w:t>
      </w:r>
    </w:p>
    <w:p w:rsidR="00B53CDE" w:rsidRDefault="00B53CDE" w:rsidP="00466FA9">
      <w:pPr>
        <w:tabs>
          <w:tab w:val="left" w:pos="900"/>
        </w:tabs>
      </w:pPr>
    </w:p>
    <w:p w:rsidR="00B53CDE" w:rsidRDefault="00B53CDE" w:rsidP="007A4C29">
      <w:r>
        <w:t xml:space="preserve">In </w:t>
      </w:r>
      <w:proofErr w:type="spellStart"/>
      <w:r>
        <w:t>sed</w:t>
      </w:r>
      <w:proofErr w:type="spellEnd"/>
      <w:r>
        <w:t xml:space="preserve"> nisi ligula.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libero </w:t>
      </w:r>
      <w:proofErr w:type="spellStart"/>
      <w:r>
        <w:t>leo</w:t>
      </w:r>
      <w:proofErr w:type="spellEnd"/>
      <w:r>
        <w:t>,</w:t>
      </w:r>
    </w:p>
    <w:p w:rsidR="00B53CDE" w:rsidRDefault="00B53CDE" w:rsidP="000C6069">
      <w:pPr>
        <w:rPr>
          <w:color w:val="B4B4B4"/>
        </w:rPr>
      </w:pPr>
    </w:p>
    <w:p w:rsidR="00B53CDE" w:rsidRDefault="00B53CDE" w:rsidP="00466FA9">
      <w:pPr>
        <w:pStyle w:val="Heading2"/>
      </w:pPr>
      <w:r>
        <w:t>Code, Callouts, and Screen Shots</w:t>
      </w:r>
    </w:p>
    <w:p w:rsidR="00B53CDE" w:rsidRDefault="00B53CDE" w:rsidP="00466FA9">
      <w:pPr>
        <w:tabs>
          <w:tab w:val="left" w:pos="900"/>
        </w:tabs>
      </w:pPr>
    </w:p>
    <w:p w:rsidR="00B53CDE" w:rsidRPr="00F94DD7" w:rsidRDefault="00B53CDE" w:rsidP="00466FA9">
      <w:pPr>
        <w:pStyle w:val="Quote"/>
      </w:pPr>
      <w:r w:rsidRPr="00F94DD7">
        <w:t xml:space="preserve">&lt;link </w:t>
      </w:r>
      <w:proofErr w:type="spellStart"/>
      <w:r w:rsidRPr="00F94DD7">
        <w:t>rel</w:t>
      </w:r>
      <w:proofErr w:type="spellEnd"/>
      <w:r w:rsidRPr="00F94DD7">
        <w:t>=”Code and URLs, 10pt Courier Regular, RGB=180, 180, 180. ”http://www.companyinc.com” /&gt;</w:t>
      </w:r>
    </w:p>
    <w:p w:rsidR="00B53CDE" w:rsidRDefault="00B53CDE" w:rsidP="00466FA9">
      <w:pPr>
        <w:tabs>
          <w:tab w:val="left" w:pos="900"/>
        </w:tabs>
      </w:pPr>
    </w:p>
    <w:p w:rsidR="00B53CDE" w:rsidRDefault="004C4028" w:rsidP="00466FA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68963" wp14:editId="0DA8B180">
                <wp:simplePos x="0" y="0"/>
                <wp:positionH relativeFrom="column">
                  <wp:posOffset>3543300</wp:posOffset>
                </wp:positionH>
                <wp:positionV relativeFrom="paragraph">
                  <wp:posOffset>71755</wp:posOffset>
                </wp:positionV>
                <wp:extent cx="1371600" cy="725170"/>
                <wp:effectExtent l="177800" t="25400" r="25400" b="18923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5170"/>
                        </a:xfrm>
                        <a:custGeom>
                          <a:avLst/>
                          <a:gdLst>
                            <a:gd name="connsiteX0" fmla="*/ 873760 w 1239520"/>
                            <a:gd name="connsiteY0" fmla="*/ 0 h 670560"/>
                            <a:gd name="connsiteX1" fmla="*/ 1239520 w 1239520"/>
                            <a:gd name="connsiteY1" fmla="*/ 0 h 670560"/>
                            <a:gd name="connsiteX2" fmla="*/ 1239520 w 1239520"/>
                            <a:gd name="connsiteY2" fmla="*/ 264160 h 670560"/>
                            <a:gd name="connsiteX3" fmla="*/ 792480 w 1239520"/>
                            <a:gd name="connsiteY3" fmla="*/ 660400 h 670560"/>
                            <a:gd name="connsiteX4" fmla="*/ 0 w 1239520"/>
                            <a:gd name="connsiteY4" fmla="*/ 670560 h 670560"/>
                            <a:gd name="connsiteX5" fmla="*/ 0 w 1239520"/>
                            <a:gd name="connsiteY5" fmla="*/ 670560 h 670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239520" h="670560">
                              <a:moveTo>
                                <a:pt x="873760" y="0"/>
                              </a:moveTo>
                              <a:lnTo>
                                <a:pt x="1239520" y="0"/>
                              </a:lnTo>
                              <a:lnTo>
                                <a:pt x="1239520" y="264160"/>
                              </a:lnTo>
                              <a:lnTo>
                                <a:pt x="792480" y="660400"/>
                              </a:lnTo>
                              <a:lnTo>
                                <a:pt x="0" y="670560"/>
                              </a:lnTo>
                              <a:lnTo>
                                <a:pt x="0" y="67056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99C2A"/>
                          </a:solidFill>
                          <a:tailEnd type="oval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3F0DA" id="Freeform 11" o:spid="_x0000_s1026" style="position:absolute;margin-left:279pt;margin-top:5.65pt;width:108pt;height:5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9520,67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" path="m873760,r365760,l1239520,264160,792480,660400,,670560r,e" filled="f" strokecolor="#e99c2a" strokeweight="3pt">
                <v:stroke endarrow="oval" endarrowwidth="wide" endarrowlength="long"/>
                <v:path arrowok="t" o:connecttype="custom" o:connectlocs="966866,0;1371600,0;1371600,285673;876925,714183;0,725170;0,725170" o:connectangles="0,0,0,0,0,0"/>
              </v:shape>
            </w:pict>
          </mc:Fallback>
        </mc:AlternateContent>
      </w:r>
      <w:proofErr w:type="spellStart"/>
      <w:r w:rsidR="00B53CDE">
        <w:t>Vivamus</w:t>
      </w:r>
      <w:proofErr w:type="spellEnd"/>
      <w:r w:rsidR="00B53CDE">
        <w:t xml:space="preserve"> </w:t>
      </w:r>
      <w:proofErr w:type="spellStart"/>
      <w:r w:rsidR="00B53CDE">
        <w:t>ullamcorper</w:t>
      </w:r>
      <w:proofErr w:type="spellEnd"/>
      <w:r w:rsidR="00B53CDE">
        <w:t xml:space="preserve"> </w:t>
      </w:r>
      <w:proofErr w:type="spellStart"/>
      <w:r w:rsidR="00B53CDE">
        <w:t>nisl</w:t>
      </w:r>
      <w:proofErr w:type="spellEnd"/>
      <w:r w:rsidR="00B53CDE">
        <w:t xml:space="preserve"> </w:t>
      </w:r>
      <w:proofErr w:type="spellStart"/>
      <w:r w:rsidR="00B53CDE">
        <w:t>vel</w:t>
      </w:r>
      <w:proofErr w:type="spellEnd"/>
      <w:r w:rsidR="00B53CDE">
        <w:t xml:space="preserve"> quam </w:t>
      </w:r>
      <w:proofErr w:type="spellStart"/>
      <w:r w:rsidR="00B53CDE">
        <w:t>egestas</w:t>
      </w:r>
      <w:proofErr w:type="spellEnd"/>
      <w:r w:rsidR="00B53CDE">
        <w:t xml:space="preserve">, </w:t>
      </w:r>
      <w:proofErr w:type="spellStart"/>
      <w:r w:rsidR="00B53CDE">
        <w:t>nec</w:t>
      </w:r>
      <w:proofErr w:type="spellEnd"/>
      <w:r w:rsidR="00B53CDE">
        <w:t xml:space="preserve"> dictum </w:t>
      </w:r>
      <w:proofErr w:type="spellStart"/>
      <w:r w:rsidR="00B53CDE">
        <w:t>tortor</w:t>
      </w:r>
      <w:proofErr w:type="spellEnd"/>
      <w:r w:rsidR="00B53CDE">
        <w:t xml:space="preserve"> </w:t>
      </w:r>
      <w:proofErr w:type="spellStart"/>
      <w:r w:rsidR="00B53CDE">
        <w:t>porttitor</w:t>
      </w:r>
      <w:proofErr w:type="spellEnd"/>
      <w:r w:rsidR="007A4C29">
        <w:t>.</w:t>
      </w:r>
    </w:p>
    <w:p w:rsidR="00B53CDE" w:rsidRDefault="00F94DD7" w:rsidP="00466FA9">
      <w:pPr>
        <w:tabs>
          <w:tab w:val="left" w:pos="9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93A61" wp14:editId="74517DEA">
                <wp:simplePos x="0" y="0"/>
                <wp:positionH relativeFrom="column">
                  <wp:posOffset>342900</wp:posOffset>
                </wp:positionH>
                <wp:positionV relativeFrom="paragraph">
                  <wp:posOffset>168275</wp:posOffset>
                </wp:positionV>
                <wp:extent cx="3200400" cy="835025"/>
                <wp:effectExtent l="25400" t="25400" r="25400" b="28575"/>
                <wp:wrapTight wrapText="bothSides">
                  <wp:wrapPolygon edited="0">
                    <wp:start x="-171" y="-657"/>
                    <wp:lineTo x="-171" y="21682"/>
                    <wp:lineTo x="21600" y="21682"/>
                    <wp:lineTo x="21600" y="-657"/>
                    <wp:lineTo x="-171" y="-657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835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99C2A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D5" w:rsidRPr="00F94DD7" w:rsidRDefault="009438D5" w:rsidP="00466FA9">
                            <w:r>
                              <w:t>Use the default settings in shapes. Callouts, 10pt Verdana Regular, RGB=75, 75, 75. Text Boxes &amp; Shapes, 3pt stroke, RGB=233, 156, 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93A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27pt;margin-top:13.25pt;width:252pt;height:6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" filled="f" strokecolor="#e99c2a" strokeweight="3pt">
                <v:textbox style="mso-fit-shape-to-text:t" inset=",7.2pt,,7.2pt">
                  <w:txbxContent>
                    <w:p w:rsidR="009438D5" w:rsidRPr="00F94DD7" w:rsidRDefault="009438D5" w:rsidP="00466FA9">
                      <w:r>
                        <w:t>Use the default settings in shapes. Callouts, 10pt Verdana Regular, RGB=75, 75, 75. Text Boxes &amp; Shapes, 3pt stroke, RGB=233, 156, 42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</w:pPr>
    </w:p>
    <w:p w:rsidR="004C4028" w:rsidRDefault="00AF4B53" w:rsidP="00466FA9">
      <w:p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B1C0DBC" wp14:editId="1E479E8B">
            <wp:simplePos x="0" y="0"/>
            <wp:positionH relativeFrom="margin">
              <wp:posOffset>3667125</wp:posOffset>
            </wp:positionH>
            <wp:positionV relativeFrom="paragraph">
              <wp:posOffset>64770</wp:posOffset>
            </wp:positionV>
            <wp:extent cx="2038158" cy="1350512"/>
            <wp:effectExtent l="19050" t="19050" r="19685" b="215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r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158" cy="13505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5CD">
        <w:rPr>
          <w:noProof/>
          <w:color w:val="B4B4B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B4A30" wp14:editId="15D9F9CB">
                <wp:simplePos x="0" y="0"/>
                <wp:positionH relativeFrom="column">
                  <wp:posOffset>5013960</wp:posOffset>
                </wp:positionH>
                <wp:positionV relativeFrom="paragraph">
                  <wp:posOffset>1340485</wp:posOffset>
                </wp:positionV>
                <wp:extent cx="1485900" cy="1038860"/>
                <wp:effectExtent l="25400" t="25400" r="3810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3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99C2A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D5" w:rsidRDefault="009438D5" w:rsidP="00466FA9">
                            <w:r>
                              <w:t>Screen shots need to be centered and have .5 point black border.</w:t>
                            </w:r>
                          </w:p>
                          <w:p w:rsidR="009438D5" w:rsidRDefault="009438D5" w:rsidP="00466FA9"/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EDC4" id="Text Box 13" o:spid="_x0000_s1028" type="#_x0000_t202" style="position:absolute;margin-left:394.8pt;margin-top:105.55pt;width:117pt;height:8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" filled="f" strokecolor="#e99c2a" strokeweight="3pt">
                <v:textbox inset=",7.2pt,,7.2pt">
                  <w:txbxContent>
                    <w:p w:rsidR="009438D5" w:rsidRDefault="009438D5" w:rsidP="00466FA9">
                      <w:r>
                        <w:t xml:space="preserve">Screen shots need to be centered and have </w:t>
                      </w:r>
                      <w:proofErr w:type="gramStart"/>
                      <w:r>
                        <w:t>.5 point</w:t>
                      </w:r>
                      <w:proofErr w:type="gramEnd"/>
                      <w:r>
                        <w:t xml:space="preserve"> black border.</w:t>
                      </w:r>
                    </w:p>
                    <w:p w:rsidR="009438D5" w:rsidRDefault="009438D5" w:rsidP="00466FA9"/>
                  </w:txbxContent>
                </v:textbox>
              </v:shape>
            </w:pict>
          </mc:Fallback>
        </mc:AlternateContent>
      </w:r>
      <w:r w:rsidR="007155CD">
        <w:rPr>
          <w:noProof/>
          <w:color w:val="B4B4B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09904" wp14:editId="3D0B181A">
                <wp:simplePos x="0" y="0"/>
                <wp:positionH relativeFrom="column">
                  <wp:posOffset>4739640</wp:posOffset>
                </wp:positionH>
                <wp:positionV relativeFrom="paragraph">
                  <wp:posOffset>1119505</wp:posOffset>
                </wp:positionV>
                <wp:extent cx="1239520" cy="228600"/>
                <wp:effectExtent l="127000" t="177800" r="30480" b="2540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228600"/>
                        </a:xfrm>
                        <a:custGeom>
                          <a:avLst/>
                          <a:gdLst>
                            <a:gd name="connsiteX0" fmla="*/ 812800 w 812800"/>
                            <a:gd name="connsiteY0" fmla="*/ 436880 h 436880"/>
                            <a:gd name="connsiteX1" fmla="*/ 812800 w 812800"/>
                            <a:gd name="connsiteY1" fmla="*/ 0 h 436880"/>
                            <a:gd name="connsiteX2" fmla="*/ 0 w 812800"/>
                            <a:gd name="connsiteY2" fmla="*/ 0 h 436880"/>
                            <a:gd name="connsiteX3" fmla="*/ 0 w 812800"/>
                            <a:gd name="connsiteY3" fmla="*/ 0 h 4368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12800" h="436880">
                              <a:moveTo>
                                <a:pt x="812800" y="436880"/>
                              </a:moveTo>
                              <a:lnTo>
                                <a:pt x="81280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E99C2A"/>
                          </a:solidFill>
                          <a:tailEnd type="oval" w="lg" len="lg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A25A" id="Freeform 14" o:spid="_x0000_s1026" style="position:absolute;margin-left:373.2pt;margin-top:88.15pt;width:97.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2800,436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" path="m812800,436880l812800,,,,,e" filled="f" strokecolor="#e99c2a" strokeweight="3pt">
                <v:stroke endarrow="oval" endarrowwidth="wide" endarrowlength="long"/>
                <v:path arrowok="t" o:connecttype="custom" o:connectlocs="1239520,228600;1239520,0;0,0;0,0" o:connectangles="0,0,0,0"/>
              </v:shape>
            </w:pict>
          </mc:Fallback>
        </mc:AlternateContent>
      </w:r>
    </w:p>
    <w:p w:rsidR="00E9412D" w:rsidRDefault="00E9412D" w:rsidP="00466FA9">
      <w:pPr>
        <w:tabs>
          <w:tab w:val="left" w:pos="900"/>
        </w:tabs>
      </w:pPr>
    </w:p>
    <w:p w:rsidR="00E9412D" w:rsidRDefault="00E9412D" w:rsidP="00466FA9">
      <w:pPr>
        <w:tabs>
          <w:tab w:val="left" w:pos="900"/>
        </w:tabs>
        <w:jc w:val="center"/>
      </w:pPr>
    </w:p>
    <w:p w:rsidR="00AF4B53" w:rsidRDefault="00AF4B53" w:rsidP="00466FA9">
      <w:pPr>
        <w:tabs>
          <w:tab w:val="left" w:pos="900"/>
        </w:tabs>
        <w:jc w:val="center"/>
      </w:pPr>
    </w:p>
    <w:p w:rsidR="00AF4B53" w:rsidRDefault="00AF4B53" w:rsidP="00466FA9">
      <w:pPr>
        <w:tabs>
          <w:tab w:val="left" w:pos="900"/>
        </w:tabs>
        <w:jc w:val="center"/>
      </w:pPr>
    </w:p>
    <w:p w:rsidR="00AF4B53" w:rsidRDefault="00AF4B53" w:rsidP="00466FA9">
      <w:pPr>
        <w:tabs>
          <w:tab w:val="left" w:pos="900"/>
        </w:tabs>
        <w:jc w:val="center"/>
      </w:pPr>
    </w:p>
    <w:p w:rsidR="00282861" w:rsidRDefault="00282861" w:rsidP="00466FA9">
      <w:pPr>
        <w:tabs>
          <w:tab w:val="left" w:pos="900"/>
        </w:tabs>
      </w:pPr>
    </w:p>
    <w:p w:rsidR="00B53CDE" w:rsidRPr="00B53CDE" w:rsidRDefault="00B53CDE" w:rsidP="00466FA9">
      <w:pPr>
        <w:pStyle w:val="Heading1"/>
      </w:pPr>
      <w:r w:rsidRPr="00B53CDE">
        <w:t>Summary</w:t>
      </w:r>
    </w:p>
    <w:p w:rsidR="00B53CDE" w:rsidRPr="00B53CDE" w:rsidRDefault="00B53CDE" w:rsidP="00466FA9">
      <w:pPr>
        <w:tabs>
          <w:tab w:val="left" w:pos="900"/>
        </w:tabs>
      </w:pP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Normal Text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  <w:t>1</w:t>
      </w:r>
      <w:r w:rsidR="000C6069">
        <w:rPr>
          <w:rFonts w:cs="Verdana"/>
          <w:color w:val="4C4C4C"/>
          <w:szCs w:val="20"/>
        </w:rPr>
        <w:t>2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Pr="00B53CDE">
        <w:rPr>
          <w:rFonts w:cs="Verdana"/>
          <w:color w:val="4C4C4C"/>
          <w:szCs w:val="20"/>
        </w:rPr>
        <w:t xml:space="preserve"> 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  <w:t>RGB=75, 75, 75</w:t>
      </w: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Header</w:t>
      </w:r>
      <w:r w:rsidR="0089174B">
        <w:rPr>
          <w:rFonts w:cs="Verdana-Bold"/>
          <w:b/>
          <w:bCs/>
          <w:color w:val="4C4C4C"/>
          <w:szCs w:val="20"/>
        </w:rPr>
        <w:t xml:space="preserve"> Info</w:t>
      </w:r>
      <w:r w:rsidRPr="00B53CDE">
        <w:rPr>
          <w:rFonts w:cs="Verdana-Bold"/>
          <w:b/>
          <w:bCs/>
          <w:color w:val="4C4C4C"/>
          <w:szCs w:val="20"/>
        </w:rPr>
        <w:t xml:space="preserve"> Text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1</w:t>
      </w:r>
      <w:r w:rsidR="000C6069">
        <w:rPr>
          <w:rFonts w:cs="Verdana"/>
          <w:color w:val="4C4C4C"/>
          <w:szCs w:val="20"/>
        </w:rPr>
        <w:t>4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Bold &amp; Regular, All Caps </w:t>
      </w:r>
      <w:r w:rsidRPr="00B53CDE">
        <w:rPr>
          <w:rFonts w:cs="Verdana"/>
          <w:color w:val="4C4C4C"/>
          <w:szCs w:val="20"/>
        </w:rPr>
        <w:tab/>
      </w:r>
      <w:r w:rsidR="000F1AAF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RGB=255, 255, 255</w:t>
      </w:r>
    </w:p>
    <w:p w:rsidR="00B53CDE" w:rsidRPr="00B53CDE" w:rsidRDefault="00B53CDE" w:rsidP="00466FA9">
      <w:pPr>
        <w:tabs>
          <w:tab w:val="left" w:pos="900"/>
        </w:tabs>
        <w:rPr>
          <w:rFonts w:cs="Verdana"/>
          <w:color w:val="4C4C4C"/>
          <w:szCs w:val="20"/>
        </w:rPr>
      </w:pPr>
      <w:r w:rsidRPr="00B53CDE">
        <w:rPr>
          <w:rFonts w:cs="Verdana-Bold"/>
          <w:b/>
          <w:bCs/>
          <w:color w:val="4C4C4C"/>
          <w:szCs w:val="20"/>
        </w:rPr>
        <w:t>Divider Heading</w:t>
      </w:r>
      <w:r w:rsidRPr="00B53CDE">
        <w:rPr>
          <w:rFonts w:cs="Verdana"/>
          <w:color w:val="4C4C4C"/>
          <w:szCs w:val="20"/>
        </w:rPr>
        <w:t xml:space="preserve"> </w:t>
      </w:r>
      <w:r>
        <w:rPr>
          <w:rFonts w:cs="Verdana"/>
          <w:color w:val="4C4C4C"/>
          <w:szCs w:val="20"/>
        </w:rPr>
        <w:tab/>
      </w:r>
      <w:r w:rsidR="0089174B">
        <w:rPr>
          <w:rFonts w:cs="Verdana"/>
          <w:color w:val="4C4C4C"/>
          <w:szCs w:val="20"/>
        </w:rPr>
        <w:tab/>
      </w:r>
      <w:r w:rsidR="0089174B">
        <w:rPr>
          <w:rFonts w:cs="Verdana"/>
          <w:color w:val="4C4C4C"/>
          <w:szCs w:val="20"/>
        </w:rPr>
        <w:tab/>
        <w:t>1</w:t>
      </w:r>
      <w:r w:rsidR="000C6069">
        <w:rPr>
          <w:rFonts w:cs="Verdana"/>
          <w:color w:val="4C4C4C"/>
          <w:szCs w:val="20"/>
        </w:rPr>
        <w:t>8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Bold, All Caps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="000F1AAF">
        <w:rPr>
          <w:rFonts w:cs="Verdana"/>
          <w:color w:val="4C4C4C"/>
          <w:szCs w:val="20"/>
        </w:rPr>
        <w:tab/>
      </w:r>
      <w:r w:rsidR="0089174B" w:rsidRPr="00B53CDE">
        <w:rPr>
          <w:rFonts w:cs="Verdana"/>
          <w:color w:val="4C4C4C"/>
          <w:szCs w:val="20"/>
        </w:rPr>
        <w:t>RGB=38, 155, 72</w:t>
      </w:r>
    </w:p>
    <w:p w:rsidR="00B53CDE" w:rsidRPr="0089174B" w:rsidRDefault="00B53CDE" w:rsidP="00466FA9">
      <w:pPr>
        <w:tabs>
          <w:tab w:val="left" w:pos="900"/>
        </w:tabs>
      </w:pPr>
      <w:r w:rsidRPr="00B53CDE">
        <w:rPr>
          <w:rFonts w:cs="Verdana-Bold"/>
          <w:b/>
          <w:bCs/>
        </w:rPr>
        <w:t>Section Heading</w:t>
      </w:r>
      <w:r w:rsidRPr="00B53CDE">
        <w:tab/>
      </w:r>
      <w:r>
        <w:tab/>
      </w:r>
      <w:r w:rsidRPr="00B53CDE">
        <w:t xml:space="preserve"> </w:t>
      </w:r>
      <w:r w:rsidRPr="00B53CDE">
        <w:tab/>
        <w:t>1</w:t>
      </w:r>
      <w:r w:rsidR="000C6069">
        <w:t>4</w:t>
      </w:r>
      <w:r w:rsidRPr="00B53CDE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="007155CD">
        <w:t xml:space="preserve">Regular, All Caps </w:t>
      </w:r>
      <w:r w:rsidR="007155CD">
        <w:tab/>
      </w:r>
      <w:r w:rsidR="007155CD">
        <w:tab/>
      </w:r>
      <w:r w:rsidR="007155CD">
        <w:tab/>
      </w:r>
      <w:r w:rsidR="000F1AAF">
        <w:tab/>
      </w:r>
      <w:r w:rsidR="0089174B" w:rsidRPr="0089174B">
        <w:t>RGB=75, 75, 75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Subheading</w:t>
      </w:r>
      <w:r w:rsidRPr="0089174B">
        <w:t xml:space="preserve"> </w:t>
      </w:r>
      <w:r w:rsidRPr="0089174B">
        <w:tab/>
      </w:r>
      <w:r w:rsidRPr="0089174B">
        <w:tab/>
      </w:r>
      <w:r w:rsidRPr="0089174B">
        <w:tab/>
      </w:r>
      <w:r w:rsidRPr="0089174B">
        <w:tab/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89174B">
        <w:t xml:space="preserve">Regular </w:t>
      </w:r>
      <w:r w:rsidRPr="0089174B">
        <w:tab/>
      </w:r>
      <w:r w:rsidRPr="0089174B">
        <w:tab/>
      </w:r>
      <w:r w:rsidRPr="0089174B">
        <w:tab/>
      </w:r>
      <w:r w:rsidRPr="0089174B">
        <w:tab/>
      </w:r>
      <w:r w:rsidRPr="0089174B">
        <w:tab/>
      </w:r>
      <w:r w:rsidRPr="0089174B">
        <w:tab/>
      </w:r>
      <w:r w:rsidR="0089174B" w:rsidRPr="0089174B">
        <w:t>RGB=75, 75, 75</w:t>
      </w:r>
    </w:p>
    <w:p w:rsidR="0089174B" w:rsidRPr="0089174B" w:rsidRDefault="0089174B" w:rsidP="00466FA9">
      <w:pPr>
        <w:tabs>
          <w:tab w:val="left" w:pos="900"/>
        </w:tabs>
        <w:rPr>
          <w:rFonts w:cs="Verdana"/>
          <w:color w:val="4C4C4C"/>
          <w:szCs w:val="20"/>
        </w:rPr>
      </w:pPr>
      <w:r>
        <w:rPr>
          <w:rFonts w:cs="Verdana-Bold"/>
          <w:b/>
          <w:bCs/>
          <w:color w:val="4C4C4C"/>
          <w:szCs w:val="20"/>
        </w:rPr>
        <w:t>Quotes</w:t>
      </w:r>
      <w:r>
        <w:rPr>
          <w:rFonts w:cs="Verdana-Bold"/>
          <w:b/>
          <w:bCs/>
          <w:color w:val="4C4C4C"/>
          <w:szCs w:val="20"/>
        </w:rPr>
        <w:tab/>
      </w:r>
      <w:r>
        <w:rPr>
          <w:rFonts w:cs="Verdana-Bold"/>
          <w:b/>
          <w:bCs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>1</w:t>
      </w:r>
      <w:r w:rsidR="000C6069">
        <w:rPr>
          <w:rFonts w:cs="Verdana"/>
          <w:color w:val="4C4C4C"/>
          <w:szCs w:val="20"/>
        </w:rPr>
        <w:t>2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Ordered Lists</w:t>
      </w:r>
      <w:r w:rsidRPr="0089174B">
        <w:tab/>
      </w:r>
      <w:r w:rsidR="000F1AAF">
        <w:tab/>
      </w:r>
      <w:r w:rsidR="000F1AAF">
        <w:tab/>
      </w:r>
      <w:r w:rsidRPr="0089174B"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89174B">
        <w:t>Regular</w:t>
      </w:r>
      <w:r w:rsidR="0089174B" w:rsidRPr="0089174B">
        <w:t xml:space="preserve">, </w:t>
      </w:r>
      <w:r w:rsidR="0089174B">
        <w:t>(#) /</w:t>
      </w:r>
      <w:r w:rsidR="0089174B" w:rsidRPr="0089174B">
        <w:t xml:space="preserve"> (•) </w:t>
      </w:r>
      <w:r w:rsidR="0089174B">
        <w:t>/</w:t>
      </w:r>
      <w:r w:rsidR="0089174B" w:rsidRPr="0089174B">
        <w:t xml:space="preserve"> (-)</w:t>
      </w:r>
      <w:r w:rsidR="007155CD">
        <w:tab/>
      </w:r>
      <w:r w:rsidR="00466FA9">
        <w:tab/>
      </w:r>
      <w:r w:rsidR="000F1AAF"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Unordered Lists</w:t>
      </w:r>
      <w:r w:rsidRPr="0089174B">
        <w:t xml:space="preserve"> </w:t>
      </w:r>
      <w:r w:rsidRPr="0089174B">
        <w:tab/>
      </w:r>
      <w:r w:rsidRPr="0089174B">
        <w:tab/>
      </w:r>
      <w:r w:rsidR="0089174B">
        <w:tab/>
        <w:t>1</w:t>
      </w:r>
      <w:r w:rsidR="000C6069">
        <w:t>2</w:t>
      </w:r>
      <w:r w:rsid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="0089174B">
        <w:t xml:space="preserve">Regular, </w:t>
      </w:r>
      <w:r w:rsidR="0089174B" w:rsidRPr="0089174B">
        <w:t xml:space="preserve">(•) </w:t>
      </w:r>
      <w:r w:rsidR="0089174B">
        <w:t>/</w:t>
      </w:r>
      <w:r w:rsidR="0089174B" w:rsidRPr="0089174B">
        <w:t xml:space="preserve"> (-)</w:t>
      </w:r>
      <w:r w:rsidR="007155CD">
        <w:tab/>
      </w:r>
      <w:r w:rsidR="007155CD">
        <w:tab/>
      </w:r>
      <w:r w:rsidR="007155CD">
        <w:tab/>
      </w:r>
      <w:r w:rsidR="000F1AAF">
        <w:tab/>
      </w:r>
      <w:r w:rsidRPr="0089174B">
        <w:t>RGB=180, 180, 180</w:t>
      </w:r>
    </w:p>
    <w:p w:rsidR="00B53CDE" w:rsidRPr="0089174B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Code and URLs</w:t>
      </w:r>
      <w:r w:rsidRPr="0089174B">
        <w:t xml:space="preserve"> </w:t>
      </w:r>
      <w:r w:rsidRPr="0089174B">
        <w:tab/>
      </w:r>
      <w:r w:rsidRPr="0089174B">
        <w:tab/>
      </w:r>
      <w:r w:rsidRPr="0089174B">
        <w:tab/>
        <w:t>1</w:t>
      </w:r>
      <w:r w:rsidR="000C6069">
        <w:t>2</w:t>
      </w:r>
      <w:r w:rsidRPr="0089174B">
        <w:t xml:space="preserve">pt Courier Regular </w:t>
      </w:r>
      <w:r w:rsidRPr="0089174B">
        <w:tab/>
      </w:r>
      <w:r w:rsidRPr="0089174B">
        <w:tab/>
      </w:r>
      <w:r w:rsidR="00466FA9">
        <w:tab/>
      </w:r>
      <w:r w:rsidR="000C6069">
        <w:tab/>
      </w:r>
      <w:r w:rsidR="000C6069">
        <w:tab/>
      </w:r>
      <w:r w:rsidR="000F1AAF">
        <w:tab/>
      </w:r>
      <w:r w:rsidRPr="0089174B">
        <w:t>RGB=180, 180, 180</w:t>
      </w:r>
    </w:p>
    <w:p w:rsidR="00B53CDE" w:rsidRPr="00B53CDE" w:rsidRDefault="00B53CDE" w:rsidP="00466FA9">
      <w:pPr>
        <w:tabs>
          <w:tab w:val="left" w:pos="900"/>
        </w:tabs>
      </w:pPr>
      <w:r w:rsidRPr="0089174B">
        <w:rPr>
          <w:rFonts w:cs="Verdana-Bold"/>
          <w:b/>
          <w:bCs/>
        </w:rPr>
        <w:t>Callouts</w:t>
      </w:r>
      <w:r w:rsidR="000F1AAF">
        <w:t xml:space="preserve"> </w:t>
      </w:r>
      <w:r w:rsidR="000F1AAF">
        <w:tab/>
      </w:r>
      <w:r w:rsidR="000F1AAF">
        <w:tab/>
      </w:r>
      <w:r w:rsidR="000F1AAF">
        <w:tab/>
      </w:r>
      <w:r w:rsidR="000F1AAF">
        <w:tab/>
      </w:r>
      <w:r w:rsidR="000F1AAF">
        <w:tab/>
      </w:r>
      <w:r w:rsidRPr="0089174B">
        <w:t>1</w:t>
      </w:r>
      <w:r w:rsidR="000C6069">
        <w:t>2</w:t>
      </w:r>
      <w:r w:rsidRPr="0089174B"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89174B">
        <w:t>Regular</w:t>
      </w:r>
      <w:r w:rsidRPr="00B53CDE">
        <w:t xml:space="preserve"> </w:t>
      </w:r>
      <w:r w:rsidRPr="00B53CDE">
        <w:tab/>
      </w:r>
      <w:r w:rsidRPr="00B53CDE">
        <w:tab/>
      </w:r>
      <w:r>
        <w:tab/>
      </w:r>
      <w:r>
        <w:tab/>
      </w:r>
      <w:r>
        <w:tab/>
      </w:r>
      <w:r w:rsidRPr="00B53CDE">
        <w:tab/>
        <w:t>RGB=75, 75, 75</w:t>
      </w:r>
    </w:p>
    <w:p w:rsidR="00B53CDE" w:rsidRPr="00B53CDE" w:rsidRDefault="00B53CDE" w:rsidP="000C6069">
      <w:r w:rsidRPr="00B53CDE">
        <w:rPr>
          <w:rFonts w:cs="Verdana-Bold"/>
          <w:b/>
          <w:bCs/>
          <w:color w:val="4C4C4C"/>
          <w:szCs w:val="20"/>
        </w:rPr>
        <w:t>Footnotes</w:t>
      </w:r>
      <w:r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="000F1AAF">
        <w:rPr>
          <w:rFonts w:cs="Verdana"/>
          <w:color w:val="4C4C4C"/>
          <w:szCs w:val="20"/>
        </w:rPr>
        <w:tab/>
      </w:r>
      <w:r w:rsidR="000C6069">
        <w:rPr>
          <w:rFonts w:cs="Verdana"/>
          <w:color w:val="4C4C4C"/>
          <w:szCs w:val="20"/>
        </w:rPr>
        <w:t>9</w:t>
      </w:r>
      <w:r w:rsidRPr="00B53CDE">
        <w:rPr>
          <w:rFonts w:cs="Verdana"/>
          <w:color w:val="4C4C4C"/>
          <w:szCs w:val="20"/>
        </w:rPr>
        <w:t xml:space="preserve">pt </w:t>
      </w:r>
      <w:r w:rsidR="000C6069">
        <w:rPr>
          <w:rFonts w:cs="Verdana"/>
          <w:color w:val="4C4C4C"/>
          <w:szCs w:val="20"/>
        </w:rPr>
        <w:t>Calibri</w:t>
      </w:r>
      <w:r w:rsidR="000C6069" w:rsidRPr="00B53CDE">
        <w:rPr>
          <w:rFonts w:cs="Verdana"/>
          <w:color w:val="4C4C4C"/>
          <w:szCs w:val="20"/>
        </w:rPr>
        <w:t xml:space="preserve"> </w:t>
      </w:r>
      <w:r w:rsidRPr="00B53CDE">
        <w:rPr>
          <w:rFonts w:cs="Verdana"/>
          <w:color w:val="4C4C4C"/>
          <w:szCs w:val="20"/>
        </w:rPr>
        <w:t xml:space="preserve">Regular </w:t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</w:r>
      <w:r w:rsidR="000C6069">
        <w:rPr>
          <w:rFonts w:cs="Verdana"/>
          <w:color w:val="4C4C4C"/>
          <w:szCs w:val="20"/>
        </w:rPr>
        <w:tab/>
      </w:r>
      <w:r>
        <w:rPr>
          <w:rFonts w:cs="Verdana"/>
          <w:color w:val="4C4C4C"/>
          <w:szCs w:val="20"/>
        </w:rPr>
        <w:tab/>
      </w:r>
      <w:r w:rsidRPr="00B53CDE">
        <w:rPr>
          <w:rFonts w:cs="Verdana"/>
          <w:color w:val="4C4C4C"/>
          <w:szCs w:val="20"/>
        </w:rPr>
        <w:tab/>
        <w:t>RGB=75, 75, 75</w:t>
      </w:r>
    </w:p>
    <w:sectPr w:rsidR="00B53CDE" w:rsidRPr="00B53CDE" w:rsidSect="00C47ED5">
      <w:headerReference w:type="default" r:id="rId10"/>
      <w:footerReference w:type="even" r:id="rId11"/>
      <w:footerReference w:type="default" r:id="rId12"/>
      <w:pgSz w:w="12240" w:h="15840"/>
      <w:pgMar w:top="1440" w:right="1080" w:bottom="1080" w:left="180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D1A" w:rsidRDefault="00BA3D1A" w:rsidP="00E959C6">
      <w:pPr>
        <w:spacing w:line="240" w:lineRule="auto"/>
      </w:pPr>
      <w:r>
        <w:separator/>
      </w:r>
    </w:p>
  </w:endnote>
  <w:endnote w:type="continuationSeparator" w:id="0">
    <w:p w:rsidR="00BA3D1A" w:rsidRDefault="00BA3D1A" w:rsidP="00E95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D5" w:rsidRDefault="009438D5" w:rsidP="00F94D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438D5" w:rsidRDefault="009438D5" w:rsidP="00F94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D5" w:rsidRDefault="009438D5" w:rsidP="00F94D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EB5">
      <w:rPr>
        <w:rStyle w:val="PageNumber"/>
        <w:noProof/>
      </w:rPr>
      <w:t>2</w:t>
    </w:r>
    <w:r>
      <w:rPr>
        <w:rStyle w:val="PageNumber"/>
      </w:rPr>
      <w:fldChar w:fldCharType="end"/>
    </w:r>
  </w:p>
  <w:p w:rsidR="009438D5" w:rsidRPr="00466FA9" w:rsidRDefault="009438D5" w:rsidP="00F94DD7">
    <w:pPr>
      <w:pStyle w:val="IntenseQuote"/>
      <w:framePr w:wrap="around"/>
    </w:pPr>
    <w:r w:rsidRPr="00466FA9">
      <w:t>© Performics 201</w:t>
    </w:r>
    <w:r w:rsidR="00342A11">
      <w:t>8</w:t>
    </w:r>
    <w:r w:rsidR="002C5684">
      <w:t xml:space="preserve"> – Performance Content</w:t>
    </w:r>
    <w:r w:rsidRPr="00466FA9">
      <w:tab/>
    </w:r>
    <w:r w:rsidRPr="00466FA9">
      <w:tab/>
    </w:r>
    <w:r w:rsidRPr="00466FA9">
      <w:tab/>
    </w:r>
    <w:r w:rsidRPr="00466FA9">
      <w:tab/>
    </w:r>
    <w:r w:rsidRPr="00466FA9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D1A" w:rsidRDefault="00BA3D1A" w:rsidP="00E959C6">
      <w:pPr>
        <w:spacing w:line="240" w:lineRule="auto"/>
      </w:pPr>
      <w:r>
        <w:separator/>
      </w:r>
    </w:p>
  </w:footnote>
  <w:footnote w:type="continuationSeparator" w:id="0">
    <w:p w:rsidR="00BA3D1A" w:rsidRDefault="00BA3D1A" w:rsidP="00E959C6">
      <w:pPr>
        <w:spacing w:line="240" w:lineRule="auto"/>
      </w:pPr>
      <w:r>
        <w:continuationSeparator/>
      </w:r>
    </w:p>
  </w:footnote>
  <w:footnote w:id="1">
    <w:p w:rsidR="009438D5" w:rsidRPr="00F94DD7" w:rsidRDefault="009438D5" w:rsidP="00535BE3">
      <w:pPr>
        <w:pStyle w:val="IntenseQuote"/>
      </w:pPr>
      <w:r>
        <w:rPr>
          <w:rStyle w:val="FootnoteReference"/>
        </w:rPr>
        <w:footnoteRef/>
      </w:r>
      <w:r>
        <w:t xml:space="preserve"> Footnotes, 8pt </w:t>
      </w:r>
      <w:r w:rsidR="00535BE3">
        <w:t>Calibri</w:t>
      </w:r>
      <w:r>
        <w:t xml:space="preserve"> Regular, RGB=75, 75, 75. http://www.companyinc.com/article01.html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38D5" w:rsidRPr="00E959C6" w:rsidRDefault="00193EB5" w:rsidP="00466FA9">
    <w:pPr>
      <w:pStyle w:val="Subtitle"/>
      <w:ind w:left="-720"/>
    </w:pPr>
    <w:r>
      <w:rPr>
        <w:noProof/>
      </w:rPr>
      <w:drawing>
        <wp:inline distT="0" distB="0" distL="0" distR="0">
          <wp:extent cx="1400175" cy="269414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erformicsLogo-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471" cy="270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438D5" w:rsidRPr="00C47ED5" w:rsidRDefault="009438D5" w:rsidP="00466FA9">
    <w:pPr>
      <w:pStyle w:val="Subtitle"/>
      <w:ind w:left="-720"/>
      <w:rPr>
        <w:rStyle w:val="SubtitleChar"/>
        <w:caps/>
        <w:sz w:val="24"/>
      </w:rPr>
    </w:pPr>
    <w:r w:rsidRPr="00C47ED5">
      <w:rPr>
        <w:rStyle w:val="SubtitleChar"/>
        <w:b/>
        <w:caps/>
        <w:sz w:val="24"/>
      </w:rPr>
      <w:t>Client Name –</w:t>
    </w:r>
    <w:r w:rsidRPr="00C47ED5">
      <w:rPr>
        <w:rStyle w:val="SubtitleChar"/>
        <w:caps/>
        <w:sz w:val="24"/>
      </w:rPr>
      <w:t xml:space="preserve"> Deliverable Title</w:t>
    </w:r>
  </w:p>
  <w:p w:rsidR="009438D5" w:rsidRDefault="00193EB5" w:rsidP="00466FA9">
    <w:pPr>
      <w:ind w:left="-720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3.3pt;height:1.6pt" o:hrpct="0" o:hralign="center" o:hr="t">
          <v:imagedata r:id="rId2" o:title="Default Lin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141A"/>
    <w:multiLevelType w:val="hybridMultilevel"/>
    <w:tmpl w:val="B1EE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801DC"/>
    <w:multiLevelType w:val="hybridMultilevel"/>
    <w:tmpl w:val="1930C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C12CA0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3" w15:restartNumberingAfterBreak="0">
    <w:nsid w:val="2F44016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4" w15:restartNumberingAfterBreak="0">
    <w:nsid w:val="30137FF9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5" w15:restartNumberingAfterBreak="0">
    <w:nsid w:val="37031B42"/>
    <w:multiLevelType w:val="multilevel"/>
    <w:tmpl w:val="2F3A37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504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7200" w:hanging="180"/>
      </w:pPr>
      <w:rPr>
        <w:rFonts w:ascii="Symbol" w:hAnsi="Symbol" w:hint="default"/>
      </w:rPr>
    </w:lvl>
  </w:abstractNum>
  <w:abstractNum w:abstractNumId="6" w15:restartNumberingAfterBreak="0">
    <w:nsid w:val="3A574CC1"/>
    <w:multiLevelType w:val="multilevel"/>
    <w:tmpl w:val="2F3A379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88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504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7200" w:hanging="180"/>
      </w:pPr>
      <w:rPr>
        <w:rFonts w:ascii="Symbol" w:hAnsi="Symbol" w:hint="default"/>
      </w:rPr>
    </w:lvl>
  </w:abstractNum>
  <w:abstractNum w:abstractNumId="7" w15:restartNumberingAfterBreak="0">
    <w:nsid w:val="3DCA3E69"/>
    <w:multiLevelType w:val="hybridMultilevel"/>
    <w:tmpl w:val="228E2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A117B"/>
    <w:multiLevelType w:val="hybridMultilevel"/>
    <w:tmpl w:val="A5B0B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065A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0" w15:restartNumberingAfterBreak="0">
    <w:nsid w:val="5D4C0832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1" w15:restartNumberingAfterBreak="0">
    <w:nsid w:val="708A23F4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2" w15:restartNumberingAfterBreak="0">
    <w:nsid w:val="74DE2BD2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abstractNum w:abstractNumId="13" w15:restartNumberingAfterBreak="0">
    <w:nsid w:val="75B149C2"/>
    <w:multiLevelType w:val="hybridMultilevel"/>
    <w:tmpl w:val="AC5A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7386A"/>
    <w:multiLevelType w:val="multilevel"/>
    <w:tmpl w:val="2F3A3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4320" w:hanging="18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6480" w:hanging="180"/>
      </w:pPr>
      <w:rPr>
        <w:rFonts w:ascii="Symbol" w:hAnsi="Symbol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0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  <w:num w:numId="13">
    <w:abstractNumId w:val="8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6C"/>
    <w:rsid w:val="000750DE"/>
    <w:rsid w:val="000C09B8"/>
    <w:rsid w:val="000C6069"/>
    <w:rsid w:val="000F1AAF"/>
    <w:rsid w:val="00133160"/>
    <w:rsid w:val="00193EB5"/>
    <w:rsid w:val="001E1330"/>
    <w:rsid w:val="00282861"/>
    <w:rsid w:val="002C54CD"/>
    <w:rsid w:val="002C5684"/>
    <w:rsid w:val="002D7F22"/>
    <w:rsid w:val="002F1D62"/>
    <w:rsid w:val="00342A11"/>
    <w:rsid w:val="0037376B"/>
    <w:rsid w:val="00384071"/>
    <w:rsid w:val="003954B8"/>
    <w:rsid w:val="0044705A"/>
    <w:rsid w:val="004569E1"/>
    <w:rsid w:val="00466FA9"/>
    <w:rsid w:val="00477DEB"/>
    <w:rsid w:val="004A1A75"/>
    <w:rsid w:val="004C4028"/>
    <w:rsid w:val="004F74D2"/>
    <w:rsid w:val="0051539C"/>
    <w:rsid w:val="00535BE3"/>
    <w:rsid w:val="00540223"/>
    <w:rsid w:val="00551900"/>
    <w:rsid w:val="006B526E"/>
    <w:rsid w:val="006F2B17"/>
    <w:rsid w:val="007155CD"/>
    <w:rsid w:val="00724D31"/>
    <w:rsid w:val="00771D8C"/>
    <w:rsid w:val="00777FF9"/>
    <w:rsid w:val="007A4C29"/>
    <w:rsid w:val="0084713B"/>
    <w:rsid w:val="00865B9A"/>
    <w:rsid w:val="0089174B"/>
    <w:rsid w:val="008A05CC"/>
    <w:rsid w:val="008A296C"/>
    <w:rsid w:val="008A3EF0"/>
    <w:rsid w:val="009438D5"/>
    <w:rsid w:val="0099302A"/>
    <w:rsid w:val="00A55964"/>
    <w:rsid w:val="00A817F8"/>
    <w:rsid w:val="00A910C9"/>
    <w:rsid w:val="00AF4B53"/>
    <w:rsid w:val="00B517AF"/>
    <w:rsid w:val="00B53CDE"/>
    <w:rsid w:val="00BA3D1A"/>
    <w:rsid w:val="00C47A16"/>
    <w:rsid w:val="00C47ED5"/>
    <w:rsid w:val="00C67FA9"/>
    <w:rsid w:val="00CA5096"/>
    <w:rsid w:val="00CD12FA"/>
    <w:rsid w:val="00CD6495"/>
    <w:rsid w:val="00DC28EE"/>
    <w:rsid w:val="00DF0857"/>
    <w:rsid w:val="00E67298"/>
    <w:rsid w:val="00E9412D"/>
    <w:rsid w:val="00E959C6"/>
    <w:rsid w:val="00EA54C2"/>
    <w:rsid w:val="00F34E3A"/>
    <w:rsid w:val="00F71EDC"/>
    <w:rsid w:val="00F94DD7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36C89E"/>
  <w14:defaultImageDpi w14:val="300"/>
  <w15:docId w15:val="{4E8512FB-5A98-4BB0-9F35-0735279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BE3"/>
    <w:pPr>
      <w:spacing w:line="264" w:lineRule="auto"/>
    </w:pPr>
    <w:rPr>
      <w:rFonts w:ascii="Calibri" w:hAnsi="Calibri"/>
      <w:color w:val="4B4B4B"/>
      <w:sz w:val="20"/>
    </w:rPr>
  </w:style>
  <w:style w:type="paragraph" w:styleId="Heading1">
    <w:name w:val="heading 1"/>
    <w:aliases w:val="Divider Heading"/>
    <w:basedOn w:val="Normal"/>
    <w:next w:val="Normal"/>
    <w:link w:val="Heading1Char"/>
    <w:uiPriority w:val="9"/>
    <w:qFormat/>
    <w:rsid w:val="00C67FA9"/>
    <w:pPr>
      <w:keepNext/>
      <w:keepLines/>
      <w:spacing w:line="240" w:lineRule="auto"/>
      <w:outlineLvl w:val="0"/>
    </w:pPr>
    <w:rPr>
      <w:rFonts w:eastAsiaTheme="majorEastAsia" w:cstheme="majorBidi"/>
      <w:b/>
      <w:bCs/>
      <w:caps/>
      <w:color w:val="269B48"/>
      <w:sz w:val="36"/>
      <w:szCs w:val="28"/>
    </w:rPr>
  </w:style>
  <w:style w:type="paragraph" w:styleId="Heading2">
    <w:name w:val="heading 2"/>
    <w:aliases w:val="Section Heading"/>
    <w:basedOn w:val="Normal"/>
    <w:next w:val="Normal"/>
    <w:link w:val="Heading2Char"/>
    <w:uiPriority w:val="9"/>
    <w:unhideWhenUsed/>
    <w:qFormat/>
    <w:rsid w:val="00466FA9"/>
    <w:pPr>
      <w:keepNext/>
      <w:keepLines/>
      <w:spacing w:line="240" w:lineRule="auto"/>
      <w:outlineLvl w:val="1"/>
    </w:pPr>
    <w:rPr>
      <w:rFonts w:eastAsiaTheme="majorEastAsia" w:cstheme="majorBidi"/>
      <w:b/>
      <w:bCs/>
      <w:caps/>
      <w:sz w:val="28"/>
    </w:rPr>
  </w:style>
  <w:style w:type="paragraph" w:styleId="Heading3">
    <w:name w:val="heading 3"/>
    <w:aliases w:val="Deliverable Title"/>
    <w:basedOn w:val="Normal"/>
    <w:next w:val="Normal"/>
    <w:link w:val="Heading3Char"/>
    <w:uiPriority w:val="9"/>
    <w:unhideWhenUsed/>
    <w:qFormat/>
    <w:rsid w:val="00535BE3"/>
    <w:pPr>
      <w:spacing w:before="120" w:after="120"/>
      <w:outlineLvl w:val="2"/>
    </w:pPr>
    <w:rPr>
      <w:color w:val="FFFFFF" w:themeColor="background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header"/>
    <w:basedOn w:val="Normal"/>
    <w:next w:val="Normal"/>
    <w:link w:val="TitleChar"/>
    <w:uiPriority w:val="10"/>
    <w:qFormat/>
    <w:rsid w:val="00E67298"/>
    <w:pPr>
      <w:contextualSpacing/>
    </w:pPr>
    <w:rPr>
      <w:rFonts w:eastAsiaTheme="majorEastAsia" w:cstheme="majorBidi"/>
      <w:b/>
      <w:bCs/>
      <w:kern w:val="20"/>
      <w:szCs w:val="20"/>
    </w:rPr>
  </w:style>
  <w:style w:type="character" w:customStyle="1" w:styleId="TitleChar">
    <w:name w:val="Title Char"/>
    <w:aliases w:val="Subheader Char"/>
    <w:basedOn w:val="DefaultParagraphFont"/>
    <w:link w:val="Title"/>
    <w:uiPriority w:val="10"/>
    <w:rsid w:val="00E67298"/>
    <w:rPr>
      <w:rFonts w:ascii="Verdana" w:eastAsiaTheme="majorEastAsia" w:hAnsi="Verdana" w:cstheme="majorBidi"/>
      <w:b/>
      <w:bCs/>
      <w:color w:val="4B4B4B"/>
      <w:kern w:val="20"/>
      <w:sz w:val="20"/>
      <w:szCs w:val="20"/>
    </w:rPr>
  </w:style>
  <w:style w:type="paragraph" w:styleId="Quote">
    <w:name w:val="Quote"/>
    <w:aliases w:val="Code"/>
    <w:basedOn w:val="ListParagraph"/>
    <w:next w:val="Normal"/>
    <w:link w:val="QuoteChar"/>
    <w:uiPriority w:val="29"/>
    <w:qFormat/>
    <w:rsid w:val="00466FA9"/>
    <w:pPr>
      <w:spacing w:line="288" w:lineRule="auto"/>
      <w:ind w:left="432"/>
    </w:pPr>
    <w:rPr>
      <w:rFonts w:ascii="Courier" w:hAnsi="Courier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466FA9"/>
    <w:rPr>
      <w:rFonts w:ascii="Courier" w:hAnsi="Courier"/>
      <w:color w:val="B4B4B4"/>
      <w:sz w:val="20"/>
    </w:rPr>
  </w:style>
  <w:style w:type="paragraph" w:styleId="ListParagraph">
    <w:name w:val="List Paragraph"/>
    <w:aliases w:val="Lists &amp; Quotes"/>
    <w:basedOn w:val="Normal"/>
    <w:uiPriority w:val="34"/>
    <w:qFormat/>
    <w:rsid w:val="00535BE3"/>
    <w:pPr>
      <w:ind w:left="720"/>
      <w:contextualSpacing/>
    </w:pPr>
    <w:rPr>
      <w:color w:val="808080" w:themeColor="background1" w:themeShade="80"/>
    </w:rPr>
  </w:style>
  <w:style w:type="character" w:customStyle="1" w:styleId="Heading1Char">
    <w:name w:val="Heading 1 Char"/>
    <w:aliases w:val="Divider Heading Char"/>
    <w:basedOn w:val="DefaultParagraphFont"/>
    <w:link w:val="Heading1"/>
    <w:uiPriority w:val="9"/>
    <w:rsid w:val="00C67FA9"/>
    <w:rPr>
      <w:rFonts w:ascii="Calibri" w:eastAsiaTheme="majorEastAsia" w:hAnsi="Calibri" w:cstheme="majorBidi"/>
      <w:b/>
      <w:bCs/>
      <w:caps/>
      <w:color w:val="269B48"/>
      <w:sz w:val="36"/>
      <w:szCs w:val="28"/>
    </w:rPr>
  </w:style>
  <w:style w:type="character" w:customStyle="1" w:styleId="Heading2Char">
    <w:name w:val="Heading 2 Char"/>
    <w:aliases w:val="Section Heading Char"/>
    <w:basedOn w:val="DefaultParagraphFont"/>
    <w:link w:val="Heading2"/>
    <w:uiPriority w:val="9"/>
    <w:rsid w:val="00466FA9"/>
    <w:rPr>
      <w:rFonts w:ascii="Calibri" w:eastAsiaTheme="majorEastAsia" w:hAnsi="Calibri" w:cstheme="majorBidi"/>
      <w:b/>
      <w:bCs/>
      <w:caps/>
      <w:color w:val="4B4B4B"/>
      <w:sz w:val="28"/>
    </w:rPr>
  </w:style>
  <w:style w:type="character" w:customStyle="1" w:styleId="Heading3Char">
    <w:name w:val="Heading 3 Char"/>
    <w:aliases w:val="Deliverable Title Char"/>
    <w:basedOn w:val="DefaultParagraphFont"/>
    <w:link w:val="Heading3"/>
    <w:uiPriority w:val="9"/>
    <w:rsid w:val="00535BE3"/>
    <w:rPr>
      <w:rFonts w:ascii="Calibri" w:hAnsi="Calibri"/>
      <w:color w:val="FFFFFF" w:themeColor="background1"/>
      <w:sz w:val="28"/>
    </w:rPr>
  </w:style>
  <w:style w:type="paragraph" w:styleId="Subtitle">
    <w:name w:val="Subtitle"/>
    <w:aliases w:val="Header Info"/>
    <w:basedOn w:val="Normal"/>
    <w:next w:val="Normal"/>
    <w:link w:val="SubtitleChar"/>
    <w:uiPriority w:val="11"/>
    <w:qFormat/>
    <w:rsid w:val="00466FA9"/>
    <w:pPr>
      <w:numPr>
        <w:ilvl w:val="1"/>
      </w:numPr>
    </w:pPr>
    <w:rPr>
      <w:rFonts w:eastAsiaTheme="majorEastAsia" w:cstheme="majorBidi"/>
      <w:caps/>
      <w:sz w:val="28"/>
    </w:rPr>
  </w:style>
  <w:style w:type="character" w:customStyle="1" w:styleId="SubtitleChar">
    <w:name w:val="Subtitle Char"/>
    <w:aliases w:val="Header Info Char"/>
    <w:basedOn w:val="DefaultParagraphFont"/>
    <w:link w:val="Subtitle"/>
    <w:uiPriority w:val="11"/>
    <w:rsid w:val="00466FA9"/>
    <w:rPr>
      <w:rFonts w:ascii="Calibri" w:eastAsiaTheme="majorEastAsia" w:hAnsi="Calibri" w:cstheme="majorBidi"/>
      <w:caps/>
      <w:color w:val="4B4B4B"/>
      <w:sz w:val="28"/>
    </w:rPr>
  </w:style>
  <w:style w:type="character" w:styleId="Strong">
    <w:name w:val="Strong"/>
    <w:basedOn w:val="DefaultParagraphFont"/>
    <w:uiPriority w:val="22"/>
    <w:rsid w:val="006F2B17"/>
    <w:rPr>
      <w:b/>
      <w:bCs/>
    </w:rPr>
  </w:style>
  <w:style w:type="paragraph" w:styleId="IntenseQuote">
    <w:name w:val="Intense Quote"/>
    <w:aliases w:val="FooterPFX"/>
    <w:basedOn w:val="Footer"/>
    <w:next w:val="Normal"/>
    <w:link w:val="IntenseQuoteChar"/>
    <w:uiPriority w:val="30"/>
    <w:qFormat/>
    <w:rsid w:val="00535BE3"/>
    <w:pPr>
      <w:framePr w:hSpace="187" w:wrap="around" w:vAnchor="text" w:hAnchor="text" w:y="1"/>
    </w:pPr>
    <w:rPr>
      <w:color w:val="A6A6A6" w:themeColor="background1" w:themeShade="A6"/>
      <w:sz w:val="18"/>
      <w:szCs w:val="20"/>
    </w:rPr>
  </w:style>
  <w:style w:type="character" w:customStyle="1" w:styleId="IntenseQuoteChar">
    <w:name w:val="Intense Quote Char"/>
    <w:aliases w:val="FooterPFX Char"/>
    <w:basedOn w:val="DefaultParagraphFont"/>
    <w:link w:val="IntenseQuote"/>
    <w:uiPriority w:val="30"/>
    <w:rsid w:val="00535BE3"/>
    <w:rPr>
      <w:rFonts w:ascii="Calibri" w:hAnsi="Calibri"/>
      <w:color w:val="A6A6A6" w:themeColor="background1" w:themeShade="A6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E959C6"/>
    <w:pPr>
      <w:tabs>
        <w:tab w:val="center" w:pos="4320"/>
        <w:tab w:val="right" w:pos="864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F2B1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B17"/>
    <w:rPr>
      <w:rFonts w:ascii="Verdana" w:hAnsi="Verdana"/>
      <w:color w:val="4B4B4B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959C6"/>
    <w:rPr>
      <w:rFonts w:ascii="Verdana" w:hAnsi="Verdana"/>
      <w:color w:val="4B4B4B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9C6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C6"/>
    <w:rPr>
      <w:rFonts w:ascii="Lucida Grande" w:hAnsi="Lucida Grande" w:cs="Lucida Grande"/>
      <w:color w:val="4B4B4B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FF705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Spacing">
    <w:name w:val="No Spacing"/>
    <w:uiPriority w:val="1"/>
    <w:qFormat/>
    <w:rsid w:val="00466FA9"/>
    <w:rPr>
      <w:rFonts w:ascii="Calibri" w:hAnsi="Calibri"/>
      <w:color w:val="4B4B4B"/>
    </w:rPr>
  </w:style>
  <w:style w:type="character" w:styleId="PageNumber">
    <w:name w:val="page number"/>
    <w:basedOn w:val="DefaultParagraphFont"/>
    <w:uiPriority w:val="99"/>
    <w:semiHidden/>
    <w:unhideWhenUsed/>
    <w:rsid w:val="00F94DD7"/>
  </w:style>
  <w:style w:type="paragraph" w:styleId="FootnoteText">
    <w:name w:val="footnote text"/>
    <w:basedOn w:val="Normal"/>
    <w:link w:val="FootnoteTextChar"/>
    <w:uiPriority w:val="99"/>
    <w:unhideWhenUsed/>
    <w:rsid w:val="00F94DD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F94DD7"/>
    <w:rPr>
      <w:rFonts w:ascii="Verdana" w:hAnsi="Verdana"/>
      <w:color w:val="4B4B4B"/>
    </w:rPr>
  </w:style>
  <w:style w:type="character" w:styleId="FootnoteReference">
    <w:name w:val="footnote reference"/>
    <w:basedOn w:val="DefaultParagraphFont"/>
    <w:uiPriority w:val="99"/>
    <w:unhideWhenUsed/>
    <w:rsid w:val="00F94DD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750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stephan\Documents\templates\Performics_DeliverableTemplate_v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38100">
          <a:solidFill>
            <a:srgbClr val="E99C2A"/>
          </a:solidFill>
          <a:tailEnd type="oval" w="lg" len="lg"/>
        </a:ln>
        <a:effectLst/>
      </a:spPr>
      <a:bodyPr rtlCol="0" anchor="ctr"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 w="38100">
          <a:solidFill>
            <a:srgbClr val="E99C2A"/>
          </a:solidFill>
        </a:ln>
        <a:effectLst/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91440" tIns="91440" rIns="91440" bIns="91440" numCol="1" spcCol="0" rtlCol="0" fromWordArt="0" anchor="ctr" anchorCtr="0" forceAA="0" upright="1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BEECD3-73FB-400A-8BA9-81C7ECCA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Performics_DeliverableTemplate_v02.dotx</Template>
  <TotalTime>226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Stephani</dc:creator>
  <cp:keywords/>
  <dc:description/>
  <cp:lastModifiedBy>Paul Stephani</cp:lastModifiedBy>
  <cp:revision>18</cp:revision>
  <cp:lastPrinted>2016-03-29T18:31:00Z</cp:lastPrinted>
  <dcterms:created xsi:type="dcterms:W3CDTF">2016-03-29T18:20:00Z</dcterms:created>
  <dcterms:modified xsi:type="dcterms:W3CDTF">2018-08-01T16:04:00Z</dcterms:modified>
</cp:coreProperties>
</file>